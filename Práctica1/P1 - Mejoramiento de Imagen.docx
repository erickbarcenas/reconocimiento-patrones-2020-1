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1ED8" w14:textId="77777777" w:rsidR="00DE7944" w:rsidRPr="00A3631C" w:rsidRDefault="00D61E38" w:rsidP="00DE7944">
      <w:pPr>
        <w:pStyle w:val="Ttulo"/>
        <w:jc w:val="center"/>
        <w:rPr>
          <w:sz w:val="52"/>
        </w:rPr>
      </w:pPr>
      <w:r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33328CA5" wp14:editId="354A69C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60170" cy="1360170"/>
            <wp:effectExtent l="0" t="0" r="0" b="0"/>
            <wp:wrapTopAndBottom/>
            <wp:docPr id="2" name="Imagen 2" descr="Resultado de imagen para un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n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944"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 wp14:anchorId="02C927AE" wp14:editId="7A03E1A6">
            <wp:simplePos x="0" y="0"/>
            <wp:positionH relativeFrom="margin">
              <wp:align>right</wp:align>
            </wp:positionH>
            <wp:positionV relativeFrom="paragraph">
              <wp:posOffset>9022</wp:posOffset>
            </wp:positionV>
            <wp:extent cx="1206932" cy="1428142"/>
            <wp:effectExtent l="0" t="0" r="0" b="635"/>
            <wp:wrapTopAndBottom/>
            <wp:docPr id="1" name="Imagen 1" descr="Resultado de imagen para facultad de ingenierÃ­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Ã­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932" cy="142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524014299"/>
      <w:bookmarkEnd w:id="0"/>
      <w:r w:rsidR="00DE7944" w:rsidRPr="00A3631C">
        <w:rPr>
          <w:sz w:val="52"/>
        </w:rPr>
        <w:t>Universidad Nacional Autónoma de México</w:t>
      </w:r>
    </w:p>
    <w:p w14:paraId="265DF3E6" w14:textId="77777777" w:rsidR="00DE7944" w:rsidRPr="00A3631C" w:rsidRDefault="00DE7944" w:rsidP="00DE7944">
      <w:pPr>
        <w:rPr>
          <w:sz w:val="20"/>
        </w:rPr>
      </w:pPr>
    </w:p>
    <w:p w14:paraId="7D629791" w14:textId="77777777" w:rsidR="00DE7944" w:rsidRPr="00A3631C" w:rsidRDefault="00DE7944" w:rsidP="00DE7944">
      <w:pPr>
        <w:pStyle w:val="Ttulo"/>
        <w:jc w:val="center"/>
        <w:rPr>
          <w:sz w:val="48"/>
        </w:rPr>
      </w:pPr>
      <w:r w:rsidRPr="00A3631C">
        <w:rPr>
          <w:sz w:val="48"/>
        </w:rPr>
        <w:t>Facultad de Ingeniería</w:t>
      </w:r>
    </w:p>
    <w:p w14:paraId="4A5D8DC9" w14:textId="77777777" w:rsidR="00DE7944" w:rsidRPr="00A3631C" w:rsidRDefault="00DE7944" w:rsidP="00DE7944">
      <w:pPr>
        <w:rPr>
          <w:sz w:val="18"/>
        </w:rPr>
      </w:pPr>
    </w:p>
    <w:p w14:paraId="02153875" w14:textId="3AC1055A" w:rsidR="00DE7944" w:rsidRPr="00A3631C" w:rsidRDefault="00817AF6" w:rsidP="00DE7944">
      <w:pPr>
        <w:pStyle w:val="Ttulo"/>
        <w:jc w:val="center"/>
        <w:rPr>
          <w:sz w:val="44"/>
        </w:rPr>
      </w:pPr>
      <w:r>
        <w:rPr>
          <w:sz w:val="44"/>
        </w:rPr>
        <w:t>Reconocimiento de Patrones</w:t>
      </w:r>
    </w:p>
    <w:p w14:paraId="03238B38" w14:textId="77777777" w:rsidR="00DE7944" w:rsidRPr="00A3631C" w:rsidRDefault="00DE7944" w:rsidP="00DE7944">
      <w:pPr>
        <w:rPr>
          <w:sz w:val="16"/>
        </w:rPr>
      </w:pPr>
    </w:p>
    <w:p w14:paraId="05A084FE" w14:textId="77777777" w:rsidR="00DE7944" w:rsidRDefault="00DE7944" w:rsidP="00DE7944">
      <w:pPr>
        <w:pStyle w:val="Ttulo"/>
        <w:jc w:val="center"/>
        <w:rPr>
          <w:sz w:val="40"/>
        </w:rPr>
      </w:pPr>
    </w:p>
    <w:p w14:paraId="7A1ABDBC" w14:textId="77777777" w:rsidR="00461181" w:rsidRPr="00461181" w:rsidRDefault="00461181" w:rsidP="00461181"/>
    <w:p w14:paraId="6EEDDA15" w14:textId="77777777" w:rsidR="00DE7944" w:rsidRDefault="00DE7944" w:rsidP="00DE7944">
      <w:pPr>
        <w:pStyle w:val="Ttulo"/>
        <w:jc w:val="center"/>
      </w:pPr>
    </w:p>
    <w:p w14:paraId="07F64DF2" w14:textId="1E6113EE" w:rsidR="00DE7944" w:rsidRDefault="00ED180B" w:rsidP="00817AF6">
      <w:pPr>
        <w:pStyle w:val="Ttulo"/>
        <w:jc w:val="center"/>
      </w:pPr>
      <w:r w:rsidRPr="00A3631C">
        <w:rPr>
          <w:b/>
        </w:rPr>
        <w:t xml:space="preserve">Práctica </w:t>
      </w:r>
      <w:r w:rsidR="00817AF6">
        <w:rPr>
          <w:b/>
        </w:rPr>
        <w:t>1</w:t>
      </w:r>
      <w:r w:rsidRPr="00A3631C">
        <w:rPr>
          <w:b/>
        </w:rPr>
        <w:t xml:space="preserve">. </w:t>
      </w:r>
      <w:r w:rsidR="00817AF6" w:rsidRPr="00817AF6">
        <w:rPr>
          <w:b/>
        </w:rPr>
        <w:t>Mejoramiento de la Imagen</w:t>
      </w:r>
    </w:p>
    <w:p w14:paraId="0F18ED19" w14:textId="77777777" w:rsidR="00DE7944" w:rsidRDefault="00DE7944" w:rsidP="00DE7944">
      <w:pPr>
        <w:jc w:val="both"/>
        <w:rPr>
          <w:sz w:val="28"/>
        </w:rPr>
      </w:pPr>
    </w:p>
    <w:p w14:paraId="4A4C83B1" w14:textId="77777777" w:rsidR="00DE7944" w:rsidRDefault="00DE7944" w:rsidP="00DE7944">
      <w:pPr>
        <w:jc w:val="both"/>
        <w:rPr>
          <w:sz w:val="28"/>
        </w:rPr>
      </w:pPr>
    </w:p>
    <w:p w14:paraId="7464EC33" w14:textId="77777777" w:rsidR="00DE7944" w:rsidRDefault="00DE7944" w:rsidP="00DE7944">
      <w:pPr>
        <w:jc w:val="both"/>
        <w:rPr>
          <w:sz w:val="28"/>
        </w:rPr>
      </w:pPr>
    </w:p>
    <w:p w14:paraId="5EC644A1" w14:textId="77777777" w:rsidR="00DE7944" w:rsidRDefault="00DE7944" w:rsidP="00DE7944">
      <w:pPr>
        <w:jc w:val="both"/>
        <w:rPr>
          <w:sz w:val="28"/>
        </w:rPr>
      </w:pPr>
    </w:p>
    <w:p w14:paraId="7743C819" w14:textId="77777777" w:rsidR="00DE7944" w:rsidRDefault="00DE7944" w:rsidP="00DE7944">
      <w:pPr>
        <w:jc w:val="both"/>
        <w:rPr>
          <w:sz w:val="28"/>
        </w:rPr>
      </w:pPr>
    </w:p>
    <w:p w14:paraId="7E6071B2" w14:textId="77777777" w:rsidR="0012743F" w:rsidRDefault="0012743F" w:rsidP="00DE7944">
      <w:pPr>
        <w:jc w:val="both"/>
        <w:rPr>
          <w:sz w:val="28"/>
        </w:rPr>
      </w:pPr>
    </w:p>
    <w:p w14:paraId="54F6BB5D" w14:textId="77777777" w:rsidR="00144678" w:rsidRDefault="00144678" w:rsidP="00CA1D0B">
      <w:pPr>
        <w:ind w:firstLine="708"/>
        <w:jc w:val="both"/>
        <w:rPr>
          <w:sz w:val="28"/>
        </w:rPr>
      </w:pPr>
    </w:p>
    <w:p w14:paraId="52EA87DD" w14:textId="544B2BEC" w:rsidR="00144678" w:rsidRDefault="00DE7944" w:rsidP="002D1100">
      <w:pPr>
        <w:ind w:firstLine="708"/>
        <w:jc w:val="both"/>
      </w:pPr>
      <w:r w:rsidRPr="00A3631C">
        <w:rPr>
          <w:sz w:val="28"/>
        </w:rPr>
        <w:t>González Flores Andrés</w:t>
      </w:r>
      <w:r w:rsidR="00144678">
        <w:br w:type="page"/>
      </w:r>
    </w:p>
    <w:p w14:paraId="45278286" w14:textId="77777777" w:rsidR="00461181" w:rsidRDefault="00461181" w:rsidP="00461181">
      <w:pPr>
        <w:pStyle w:val="Ttulo1"/>
      </w:pPr>
      <w:r>
        <w:lastRenderedPageBreak/>
        <w:t>Objetivos</w:t>
      </w:r>
    </w:p>
    <w:p w14:paraId="28D99B1B" w14:textId="77777777" w:rsidR="0078073C" w:rsidRPr="0078073C" w:rsidRDefault="0078073C" w:rsidP="0078073C">
      <w:r w:rsidRPr="0078073C">
        <w:t>El alumno:</w:t>
      </w:r>
    </w:p>
    <w:p w14:paraId="3F2034F3" w14:textId="7C8E30E3" w:rsidR="0078073C" w:rsidRPr="0078073C" w:rsidRDefault="0078073C" w:rsidP="0078073C">
      <w:pPr>
        <w:pStyle w:val="Prrafodelista"/>
        <w:numPr>
          <w:ilvl w:val="0"/>
          <w:numId w:val="27"/>
        </w:numPr>
      </w:pPr>
      <w:r w:rsidRPr="0078073C">
        <w:t xml:space="preserve">Aprenderá a mejorar la imagen </w:t>
      </w:r>
      <w:r w:rsidRPr="0078073C">
        <w:t>de acuerdo con</w:t>
      </w:r>
      <w:r w:rsidRPr="0078073C">
        <w:t xml:space="preserve"> las modificaciones que se le realizan originalmente.</w:t>
      </w:r>
    </w:p>
    <w:p w14:paraId="74F333A7" w14:textId="6BCCA300" w:rsidR="0078073C" w:rsidRDefault="0078073C" w:rsidP="0078073C">
      <w:pPr>
        <w:pStyle w:val="Prrafodelista"/>
        <w:numPr>
          <w:ilvl w:val="0"/>
          <w:numId w:val="27"/>
        </w:numPr>
      </w:pPr>
      <w:r w:rsidRPr="0078073C">
        <w:t>Entenderá aumentar las características de contraste, perfilado que apoyen a una mejor medición.</w:t>
      </w:r>
    </w:p>
    <w:p w14:paraId="3C8899EC" w14:textId="6BF018C5" w:rsidR="00461181" w:rsidRDefault="00461181" w:rsidP="0078073C">
      <w:pPr>
        <w:pStyle w:val="Ttulo1"/>
      </w:pPr>
      <w:r>
        <w:t>Introducción</w:t>
      </w:r>
    </w:p>
    <w:p w14:paraId="5FF37421" w14:textId="77777777" w:rsidR="00F47D56" w:rsidRDefault="00F47D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0C600A" w14:textId="1C32B4C9" w:rsidR="005E249B" w:rsidRDefault="002E1F79" w:rsidP="00DE52AE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230D16" wp14:editId="7A57AE48">
            <wp:simplePos x="0" y="0"/>
            <wp:positionH relativeFrom="margin">
              <wp:posOffset>4540679</wp:posOffset>
            </wp:positionH>
            <wp:positionV relativeFrom="paragraph">
              <wp:posOffset>166255</wp:posOffset>
            </wp:positionV>
            <wp:extent cx="1637030" cy="1887855"/>
            <wp:effectExtent l="0" t="0" r="127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181">
        <w:t>Desarrollo</w:t>
      </w:r>
    </w:p>
    <w:p w14:paraId="75000CDD" w14:textId="4C921B6B" w:rsidR="00A13A67" w:rsidRDefault="003150B1" w:rsidP="00670E13">
      <w:pPr>
        <w:pStyle w:val="Prrafodelista"/>
        <w:numPr>
          <w:ilvl w:val="0"/>
          <w:numId w:val="28"/>
        </w:numPr>
      </w:pPr>
      <w:r>
        <w:t xml:space="preserve">Se tiene en el archivo de </w:t>
      </w:r>
      <w:proofErr w:type="spellStart"/>
      <w:r>
        <w:t>Midbrain.mat</w:t>
      </w:r>
      <w:proofErr w:type="spellEnd"/>
      <w:r>
        <w:t xml:space="preserve"> 2 imágenes a cargar. La primera es </w:t>
      </w:r>
      <w:proofErr w:type="spellStart"/>
      <w:r>
        <w:t>midbrain</w:t>
      </w:r>
      <w:proofErr w:type="spellEnd"/>
      <w:r>
        <w:t xml:space="preserve"> que es la imagen original.</w:t>
      </w:r>
      <w:r>
        <w:t xml:space="preserve"> </w:t>
      </w:r>
      <w:r>
        <w:t>A esta imagen se le realizó normalización entre 0 y 1, y se le añadió ruido sal y pimienta</w:t>
      </w:r>
    </w:p>
    <w:p w14:paraId="7414FBA2" w14:textId="2A5C1633" w:rsidR="003150B1" w:rsidRDefault="003150B1" w:rsidP="003150B1">
      <w:pPr>
        <w:ind w:left="360"/>
      </w:pPr>
      <w:r>
        <w:t>Luego se le modificó el contraste con la siguiente función</w:t>
      </w:r>
      <w:r>
        <w:t>:</w:t>
      </w:r>
    </w:p>
    <w:p w14:paraId="26E7A6B6" w14:textId="4B6B6728" w:rsidR="003150B1" w:rsidRDefault="00EB7D49" w:rsidP="003150B1">
      <w:pPr>
        <w:pStyle w:val="Prrafodelista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     si 0&lt;x&lt;0.4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              si 0.4&lt;x&lt;0.6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  si 0.6&lt;x&lt;1</m:t>
                  </m:r>
                </m:e>
              </m:eqArr>
            </m:e>
          </m:d>
        </m:oMath>
      </m:oMathPara>
    </w:p>
    <w:p w14:paraId="7B129BE1" w14:textId="671C8D1B" w:rsidR="003150B1" w:rsidRPr="003150B1" w:rsidRDefault="003150B1" w:rsidP="003150B1">
      <w:r w:rsidRPr="003150B1">
        <w:t>En realidad</w:t>
      </w:r>
      <w:r>
        <w:t>,</w:t>
      </w:r>
      <w:r w:rsidRPr="003150B1">
        <w:t xml:space="preserve"> no serv</w:t>
      </w:r>
      <w:r>
        <w:t>í</w:t>
      </w:r>
      <w:r w:rsidRPr="003150B1">
        <w:t>a la imagen as</w:t>
      </w:r>
      <w:r>
        <w:t>í,</w:t>
      </w:r>
      <w:r w:rsidRPr="003150B1">
        <w:t xml:space="preserve"> por lo</w:t>
      </w:r>
      <w:r>
        <w:t xml:space="preserve"> </w:t>
      </w:r>
      <w:r w:rsidRPr="003150B1">
        <w:t>que hay que aplicar el paso contrario a la misma</w:t>
      </w:r>
    </w:p>
    <w:p w14:paraId="757B9089" w14:textId="6D766A82" w:rsidR="00EB7D49" w:rsidRDefault="002E1F79" w:rsidP="003150B1">
      <w:pPr>
        <w:pStyle w:val="Prrafodelista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97C2A" wp14:editId="39031DC4">
            <wp:simplePos x="0" y="0"/>
            <wp:positionH relativeFrom="column">
              <wp:posOffset>3822065</wp:posOffset>
            </wp:positionH>
            <wp:positionV relativeFrom="paragraph">
              <wp:posOffset>6350</wp:posOffset>
            </wp:positionV>
            <wp:extent cx="1983105" cy="2209165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brain_decontrast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0B1" w:rsidRPr="003150B1">
        <w:t>Regresar a los valores iniciales de contraste</w:t>
      </w:r>
    </w:p>
    <w:p w14:paraId="5759A1A7" w14:textId="6723913B" w:rsidR="00EB7D49" w:rsidRDefault="00EB7D49" w:rsidP="00EB7D49">
      <w:pPr>
        <w:pStyle w:val="Prrafodelista"/>
      </w:pPr>
      <w:r>
        <w:t>Para esto se usa la función inversa de contraste, quedando como</w:t>
      </w:r>
    </w:p>
    <w:p w14:paraId="31839CB7" w14:textId="44DB0E5C" w:rsidR="00590FE5" w:rsidRDefault="00590FE5" w:rsidP="00590FE5">
      <w:pPr>
        <w:pStyle w:val="Prrafodelista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y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si 0&lt;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&lt;0.</m:t>
                  </m:r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si 0.</m:t>
                  </m:r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  <m:r>
                    <w:rPr>
                      <w:rFonts w:ascii="Cambria Math" w:hAnsi="Cambria Math"/>
                      <w:lang w:val="en-US"/>
                    </w:rPr>
                    <m:t>&lt;x&lt;0.6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y-1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si 0.6&lt;x&lt;</m:t>
                  </m:r>
                  <m:r>
                    <w:rPr>
                      <w:rFonts w:ascii="Cambria Math" w:hAnsi="Cambria Math"/>
                      <w:lang w:val="en-US"/>
                    </w:rPr>
                    <m:t>0.75</m:t>
                  </m:r>
                </m:e>
              </m:eqArr>
            </m:e>
          </m:d>
        </m:oMath>
      </m:oMathPara>
    </w:p>
    <w:p w14:paraId="703B94E2" w14:textId="2F44518B" w:rsidR="00EB7D49" w:rsidRDefault="00EB7D49" w:rsidP="00EB7D49">
      <w:pPr>
        <w:pStyle w:val="Prrafodelista"/>
      </w:pPr>
    </w:p>
    <w:p w14:paraId="63FAA7DE" w14:textId="74F47A50" w:rsidR="006A3BED" w:rsidRDefault="006A3BED" w:rsidP="002E1F79">
      <w:pPr>
        <w:pStyle w:val="Prrafodelista"/>
        <w:jc w:val="center"/>
      </w:pPr>
    </w:p>
    <w:p w14:paraId="5A8E9765" w14:textId="5B32E87E" w:rsidR="002E1F79" w:rsidRDefault="002E1F79" w:rsidP="002E1F79">
      <w:pPr>
        <w:pStyle w:val="Prrafodelista"/>
        <w:jc w:val="center"/>
      </w:pPr>
    </w:p>
    <w:p w14:paraId="164C0631" w14:textId="2AEC8645" w:rsidR="002E1F79" w:rsidRDefault="002E1F79" w:rsidP="002E1F79">
      <w:pPr>
        <w:pStyle w:val="Prrafodelista"/>
        <w:jc w:val="center"/>
      </w:pPr>
    </w:p>
    <w:p w14:paraId="073FC90C" w14:textId="3DC6A1EE" w:rsidR="002E1F79" w:rsidRDefault="002E1F79" w:rsidP="002E1F79">
      <w:pPr>
        <w:pStyle w:val="Prrafodelista"/>
        <w:jc w:val="center"/>
      </w:pPr>
    </w:p>
    <w:p w14:paraId="54AB2416" w14:textId="41AD58F9" w:rsidR="002E1F79" w:rsidRDefault="002E1F79" w:rsidP="002E1F79">
      <w:pPr>
        <w:pStyle w:val="Prrafodelista"/>
        <w:jc w:val="center"/>
      </w:pPr>
    </w:p>
    <w:p w14:paraId="6E586E4B" w14:textId="4FF06F8C" w:rsidR="003150B1" w:rsidRDefault="003150B1" w:rsidP="003150B1">
      <w:pPr>
        <w:pStyle w:val="Prrafodelista"/>
        <w:numPr>
          <w:ilvl w:val="0"/>
          <w:numId w:val="29"/>
        </w:numPr>
      </w:pPr>
      <w:r w:rsidRPr="003150B1">
        <w:t>Quitar el ruido que se observa en la imagen. Usando un filtro para cada tipo de ruido, jugar con el tamaño</w:t>
      </w:r>
      <w:r>
        <w:t xml:space="preserve"> </w:t>
      </w:r>
      <w:r w:rsidRPr="003150B1">
        <w:t>de los filtros.</w:t>
      </w:r>
    </w:p>
    <w:p w14:paraId="62669DFC" w14:textId="10C5FA38" w:rsidR="006A3BED" w:rsidRDefault="006A3BED" w:rsidP="006A3BED">
      <w:pPr>
        <w:pStyle w:val="Prrafodelista"/>
      </w:pPr>
      <w:r>
        <w:t>Al ser un ruido sal y pimienta, se usaron filtros de mediana</w:t>
      </w:r>
      <w:r w:rsidR="002E1F79">
        <w:t xml:space="preserve"> a diferentes tamaños.</w:t>
      </w:r>
    </w:p>
    <w:p w14:paraId="161CE5C7" w14:textId="6DA7B5F1" w:rsidR="002E1F79" w:rsidRDefault="002E1F79">
      <w:r>
        <w:br w:type="page"/>
      </w:r>
    </w:p>
    <w:p w14:paraId="55FBD6A9" w14:textId="4CB98621" w:rsidR="002E1F79" w:rsidRDefault="002E1F79" w:rsidP="006A3BED">
      <w:pPr>
        <w:pStyle w:val="Prrafodelista"/>
      </w:pPr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2D1AD0" wp14:editId="7A08DC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6665" cy="459105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1F3C1" w14:textId="36EE062F" w:rsidR="003150B1" w:rsidRPr="003150B1" w:rsidRDefault="00461181" w:rsidP="003150B1">
      <w:pPr>
        <w:pStyle w:val="Ttulo1"/>
        <w:rPr>
          <w:lang w:val="en-US"/>
        </w:rPr>
      </w:pPr>
      <w:proofErr w:type="spellStart"/>
      <w:r w:rsidRPr="003150B1">
        <w:rPr>
          <w:lang w:val="en-US"/>
        </w:rPr>
        <w:t>Conclusiones</w:t>
      </w:r>
      <w:proofErr w:type="spellEnd"/>
    </w:p>
    <w:p w14:paraId="226EF5CC" w14:textId="1AD08636" w:rsidR="003150B1" w:rsidRPr="003150B1" w:rsidRDefault="003150B1">
      <w:pPr>
        <w:rPr>
          <w:lang w:val="en-US"/>
        </w:rPr>
      </w:pPr>
      <w:r w:rsidRPr="003150B1">
        <w:rPr>
          <w:lang w:val="en-US"/>
        </w:rPr>
        <w:br w:type="page"/>
      </w:r>
    </w:p>
    <w:p w14:paraId="34BD9987" w14:textId="283F60BD" w:rsidR="00461181" w:rsidRDefault="00461181" w:rsidP="00461181">
      <w:pPr>
        <w:pStyle w:val="Ttulo1"/>
      </w:pPr>
      <w:r w:rsidRPr="00D84574">
        <w:lastRenderedPageBreak/>
        <w:t>Código Fuente</w:t>
      </w:r>
    </w:p>
    <w:p w14:paraId="3B29BAA7" w14:textId="3C2D1304" w:rsidR="0059302B" w:rsidRPr="0059302B" w:rsidRDefault="0059302B" w:rsidP="0059302B">
      <w:r>
        <w:t>Segmento de código para mostrar la imagen y su historial</w:t>
      </w:r>
    </w:p>
    <w:p w14:paraId="6D6833FD" w14:textId="67CCFA4A" w:rsidR="00D5221E" w:rsidRPr="00D5221E" w:rsidRDefault="00D5221E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  <w:rPr>
          <w:lang w:val="en-US"/>
        </w:rPr>
      </w:pPr>
      <w:r w:rsidRPr="00817AF6">
        <w:rPr>
          <w:color w:val="000000"/>
        </w:rPr>
        <w:t xml:space="preserve">  </w:t>
      </w:r>
      <w:r w:rsidRPr="00D5221E">
        <w:rPr>
          <w:color w:val="000000"/>
          <w:lang w:val="en-US"/>
        </w:rPr>
        <w:t>handles</w:t>
      </w:r>
      <w:r w:rsidRPr="00D5221E">
        <w:rPr>
          <w:color w:val="666600"/>
          <w:lang w:val="en-US"/>
        </w:rPr>
        <w:t>.</w:t>
      </w:r>
      <w:r w:rsidRPr="00D5221E">
        <w:rPr>
          <w:color w:val="000000"/>
          <w:lang w:val="en-US"/>
        </w:rPr>
        <w:t xml:space="preserve">img_hist1 </w:t>
      </w:r>
      <w:r w:rsidRPr="00D5221E">
        <w:rPr>
          <w:color w:val="666600"/>
          <w:lang w:val="en-US"/>
        </w:rPr>
        <w:t>=</w:t>
      </w:r>
      <w:r w:rsidRPr="00D5221E">
        <w:rPr>
          <w:color w:val="000000"/>
          <w:lang w:val="en-US"/>
        </w:rPr>
        <w:t xml:space="preserve"> </w:t>
      </w:r>
      <w:proofErr w:type="spellStart"/>
      <w:r w:rsidRPr="00D5221E">
        <w:rPr>
          <w:color w:val="000000"/>
          <w:lang w:val="en-US"/>
        </w:rPr>
        <w:t>imhist</w:t>
      </w:r>
      <w:proofErr w:type="spellEnd"/>
      <w:r w:rsidRPr="00D5221E">
        <w:rPr>
          <w:color w:val="666600"/>
          <w:lang w:val="en-US"/>
        </w:rPr>
        <w:t>(</w:t>
      </w:r>
      <w:proofErr w:type="spellStart"/>
      <w:r w:rsidRPr="00D5221E">
        <w:rPr>
          <w:color w:val="000000"/>
          <w:lang w:val="en-US"/>
        </w:rPr>
        <w:t>handles</w:t>
      </w:r>
      <w:r w:rsidRPr="00D5221E">
        <w:rPr>
          <w:color w:val="666600"/>
          <w:lang w:val="en-US"/>
        </w:rPr>
        <w:t>.</w:t>
      </w:r>
      <w:r w:rsidRPr="00D5221E">
        <w:rPr>
          <w:color w:val="000000"/>
          <w:lang w:val="en-US"/>
        </w:rPr>
        <w:t>img_original</w:t>
      </w:r>
      <w:proofErr w:type="spellEnd"/>
      <w:r w:rsidRPr="00D5221E">
        <w:rPr>
          <w:color w:val="666600"/>
          <w:lang w:val="en-US"/>
        </w:rPr>
        <w:t>);</w:t>
      </w:r>
    </w:p>
    <w:p w14:paraId="519F64E6" w14:textId="7661C983" w:rsidR="00D5221E" w:rsidRPr="00D5221E" w:rsidRDefault="00D5221E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  <w:rPr>
          <w:lang w:val="en-US"/>
        </w:rPr>
      </w:pPr>
      <w:r w:rsidRPr="00D5221E">
        <w:rPr>
          <w:color w:val="000000"/>
          <w:lang w:val="en-US"/>
        </w:rPr>
        <w:t xml:space="preserve"> </w:t>
      </w:r>
      <w:proofErr w:type="gramStart"/>
      <w:r w:rsidRPr="00D5221E">
        <w:rPr>
          <w:color w:val="000088"/>
          <w:lang w:val="en-US"/>
        </w:rPr>
        <w:t>set</w:t>
      </w:r>
      <w:r w:rsidRPr="00D5221E">
        <w:rPr>
          <w:color w:val="666600"/>
          <w:lang w:val="en-US"/>
        </w:rPr>
        <w:t>(</w:t>
      </w:r>
      <w:proofErr w:type="gramEnd"/>
      <w:r w:rsidRPr="00D5221E">
        <w:rPr>
          <w:color w:val="000000"/>
          <w:lang w:val="en-US"/>
        </w:rPr>
        <w:t>handles</w:t>
      </w:r>
      <w:r w:rsidRPr="00D5221E">
        <w:rPr>
          <w:color w:val="666600"/>
          <w:lang w:val="en-US"/>
        </w:rPr>
        <w:t>.</w:t>
      </w:r>
      <w:r w:rsidRPr="00D5221E">
        <w:rPr>
          <w:color w:val="000000"/>
          <w:lang w:val="en-US"/>
        </w:rPr>
        <w:t>txt_sel_img1</w:t>
      </w:r>
      <w:r w:rsidRPr="00D5221E">
        <w:rPr>
          <w:color w:val="666600"/>
          <w:lang w:val="en-US"/>
        </w:rPr>
        <w:t>,</w:t>
      </w:r>
      <w:r w:rsidRPr="00D5221E">
        <w:rPr>
          <w:color w:val="000000"/>
          <w:lang w:val="en-US"/>
        </w:rPr>
        <w:t xml:space="preserve"> </w:t>
      </w:r>
      <w:r w:rsidRPr="00D5221E">
        <w:rPr>
          <w:color w:val="008800"/>
          <w:lang w:val="en-US"/>
        </w:rPr>
        <w:t>'String'</w:t>
      </w:r>
      <w:r w:rsidRPr="00D5221E">
        <w:rPr>
          <w:color w:val="666600"/>
          <w:lang w:val="en-US"/>
        </w:rPr>
        <w:t>,</w:t>
      </w:r>
      <w:r w:rsidRPr="00D5221E">
        <w:rPr>
          <w:color w:val="000000"/>
          <w:lang w:val="en-US"/>
        </w:rPr>
        <w:t xml:space="preserve"> </w:t>
      </w:r>
      <w:proofErr w:type="spellStart"/>
      <w:r w:rsidRPr="00D5221E">
        <w:rPr>
          <w:color w:val="000000"/>
          <w:lang w:val="en-US"/>
        </w:rPr>
        <w:t>img_name</w:t>
      </w:r>
      <w:proofErr w:type="spellEnd"/>
      <w:r w:rsidRPr="00D5221E">
        <w:rPr>
          <w:color w:val="666600"/>
          <w:lang w:val="en-US"/>
        </w:rPr>
        <w:t>);</w:t>
      </w:r>
    </w:p>
    <w:p w14:paraId="6AEEAC49" w14:textId="100E2CF2" w:rsidR="00D5221E" w:rsidRDefault="00D5221E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</w:pPr>
      <w:r w:rsidRPr="00D5221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axes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_img1</w:t>
      </w:r>
      <w:r>
        <w:rPr>
          <w:color w:val="666600"/>
        </w:rPr>
        <w:t>);</w:t>
      </w:r>
    </w:p>
    <w:p w14:paraId="61545977" w14:textId="07500C02" w:rsidR="00D5221E" w:rsidRDefault="00D5221E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imshow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img_original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[]);</w:t>
      </w:r>
    </w:p>
    <w:p w14:paraId="7BF90843" w14:textId="49DA4D31" w:rsidR="00D5221E" w:rsidRDefault="00D5221E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axes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_hist1</w:t>
      </w:r>
      <w:r>
        <w:rPr>
          <w:color w:val="666600"/>
        </w:rPr>
        <w:t>);</w:t>
      </w:r>
    </w:p>
    <w:p w14:paraId="1BBEF0F9" w14:textId="56D01A61" w:rsidR="00D5221E" w:rsidRDefault="00920088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</w:pPr>
      <w:r>
        <w:rPr>
          <w:color w:val="000000"/>
        </w:rPr>
        <w:t xml:space="preserve"> </w:t>
      </w:r>
      <w:proofErr w:type="spellStart"/>
      <w:r w:rsidR="00D5221E">
        <w:rPr>
          <w:color w:val="000000"/>
        </w:rPr>
        <w:t>stem</w:t>
      </w:r>
      <w:proofErr w:type="spellEnd"/>
      <w:r w:rsidR="00D5221E">
        <w:rPr>
          <w:color w:val="666600"/>
        </w:rPr>
        <w:t>(</w:t>
      </w:r>
      <w:r w:rsidR="00D5221E">
        <w:rPr>
          <w:color w:val="000000"/>
        </w:rPr>
        <w:t>handles</w:t>
      </w:r>
      <w:r w:rsidR="00D5221E">
        <w:rPr>
          <w:color w:val="666600"/>
        </w:rPr>
        <w:t>.</w:t>
      </w:r>
      <w:r w:rsidR="00D5221E">
        <w:rPr>
          <w:color w:val="000000"/>
        </w:rPr>
        <w:t>img_hist1</w:t>
      </w:r>
      <w:r w:rsidR="00D5221E">
        <w:rPr>
          <w:color w:val="666600"/>
        </w:rPr>
        <w:t>);</w:t>
      </w:r>
      <w:r w:rsidR="00D5221E">
        <w:rPr>
          <w:color w:val="000000"/>
        </w:rPr>
        <w:t xml:space="preserve"> </w:t>
      </w:r>
    </w:p>
    <w:p w14:paraId="072F330A" w14:textId="0890E351" w:rsidR="00D5221E" w:rsidRPr="00D5221E" w:rsidRDefault="00920088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  <w:rPr>
          <w:lang w:val="en-US"/>
        </w:rPr>
      </w:pPr>
      <w:r>
        <w:rPr>
          <w:color w:val="000000"/>
          <w:lang w:val="en-US"/>
        </w:rPr>
        <w:t xml:space="preserve"> </w:t>
      </w:r>
      <w:r w:rsidR="00D5221E" w:rsidRPr="00D5221E">
        <w:rPr>
          <w:color w:val="000000"/>
          <w:lang w:val="en-US"/>
        </w:rPr>
        <w:t xml:space="preserve">contents </w:t>
      </w:r>
      <w:r w:rsidR="00D5221E" w:rsidRPr="00D5221E">
        <w:rPr>
          <w:color w:val="666600"/>
          <w:lang w:val="en-US"/>
        </w:rPr>
        <w:t>=</w:t>
      </w:r>
      <w:r w:rsidR="00D5221E" w:rsidRPr="00D5221E">
        <w:rPr>
          <w:color w:val="000000"/>
          <w:lang w:val="en-US"/>
        </w:rPr>
        <w:t xml:space="preserve"> </w:t>
      </w:r>
      <w:proofErr w:type="spellStart"/>
      <w:r w:rsidR="00D5221E" w:rsidRPr="00D5221E">
        <w:rPr>
          <w:color w:val="000000"/>
          <w:lang w:val="en-US"/>
        </w:rPr>
        <w:t>cellstr</w:t>
      </w:r>
      <w:proofErr w:type="spellEnd"/>
      <w:r w:rsidR="00D5221E" w:rsidRPr="00D5221E">
        <w:rPr>
          <w:color w:val="666600"/>
          <w:lang w:val="en-US"/>
        </w:rPr>
        <w:t>(</w:t>
      </w:r>
      <w:r w:rsidR="00D5221E" w:rsidRPr="00D5221E">
        <w:rPr>
          <w:color w:val="000088"/>
          <w:lang w:val="en-US"/>
        </w:rPr>
        <w:t>get</w:t>
      </w:r>
      <w:r w:rsidR="00D5221E" w:rsidRPr="00D5221E">
        <w:rPr>
          <w:color w:val="666600"/>
          <w:lang w:val="en-US"/>
        </w:rPr>
        <w:t>(</w:t>
      </w:r>
      <w:proofErr w:type="gramStart"/>
      <w:r w:rsidR="00D5221E" w:rsidRPr="00D5221E">
        <w:rPr>
          <w:color w:val="000000"/>
          <w:lang w:val="en-US"/>
        </w:rPr>
        <w:t>handles</w:t>
      </w:r>
      <w:r w:rsidR="00D5221E" w:rsidRPr="00D5221E">
        <w:rPr>
          <w:color w:val="666600"/>
          <w:lang w:val="en-US"/>
        </w:rPr>
        <w:t>.</w:t>
      </w:r>
      <w:r w:rsidR="00D5221E" w:rsidRPr="00D5221E">
        <w:rPr>
          <w:color w:val="000000"/>
          <w:lang w:val="en-US"/>
        </w:rPr>
        <w:t>menu</w:t>
      </w:r>
      <w:proofErr w:type="gramEnd"/>
      <w:r w:rsidR="00D5221E" w:rsidRPr="00D5221E">
        <w:rPr>
          <w:color w:val="000000"/>
          <w:lang w:val="en-US"/>
        </w:rPr>
        <w:t>_nvl_</w:t>
      </w:r>
      <w:proofErr w:type="spellStart"/>
      <w:r w:rsidR="00D5221E" w:rsidRPr="00D5221E">
        <w:rPr>
          <w:color w:val="000000"/>
          <w:lang w:val="en-US"/>
        </w:rPr>
        <w:t>gris</w:t>
      </w:r>
      <w:proofErr w:type="spellEnd"/>
      <w:r w:rsidR="00D5221E" w:rsidRPr="00D5221E">
        <w:rPr>
          <w:color w:val="666600"/>
          <w:lang w:val="en-US"/>
        </w:rPr>
        <w:t>,</w:t>
      </w:r>
      <w:r w:rsidR="00D5221E" w:rsidRPr="00D5221E">
        <w:rPr>
          <w:color w:val="008800"/>
          <w:lang w:val="en-US"/>
        </w:rPr>
        <w:t>'String'</w:t>
      </w:r>
      <w:r w:rsidR="00D5221E" w:rsidRPr="00D5221E">
        <w:rPr>
          <w:color w:val="666600"/>
          <w:lang w:val="en-US"/>
        </w:rPr>
        <w:t>));</w:t>
      </w:r>
    </w:p>
    <w:p w14:paraId="38C5AB0C" w14:textId="396D595E" w:rsidR="00D5221E" w:rsidRPr="00D5221E" w:rsidRDefault="00920088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  <w:rPr>
          <w:lang w:val="en-US"/>
        </w:rPr>
      </w:pPr>
      <w:r>
        <w:rPr>
          <w:color w:val="000000"/>
          <w:lang w:val="en-US"/>
        </w:rPr>
        <w:t xml:space="preserve"> </w:t>
      </w:r>
      <w:proofErr w:type="spellStart"/>
      <w:r w:rsidR="00D5221E" w:rsidRPr="00D5221E">
        <w:rPr>
          <w:color w:val="000000"/>
          <w:lang w:val="en-US"/>
        </w:rPr>
        <w:t>handles</w:t>
      </w:r>
      <w:r w:rsidR="00D5221E" w:rsidRPr="00D5221E">
        <w:rPr>
          <w:color w:val="666600"/>
          <w:lang w:val="en-US"/>
        </w:rPr>
        <w:t>.</w:t>
      </w:r>
      <w:r w:rsidR="00D5221E" w:rsidRPr="00D5221E">
        <w:rPr>
          <w:color w:val="000000"/>
          <w:lang w:val="en-US"/>
        </w:rPr>
        <w:t>nvl_gris</w:t>
      </w:r>
      <w:proofErr w:type="spellEnd"/>
      <w:r w:rsidR="00D5221E" w:rsidRPr="00D5221E">
        <w:rPr>
          <w:color w:val="000000"/>
          <w:lang w:val="en-US"/>
        </w:rPr>
        <w:t xml:space="preserve"> </w:t>
      </w:r>
      <w:r w:rsidR="00D5221E" w:rsidRPr="00D5221E">
        <w:rPr>
          <w:color w:val="666600"/>
          <w:lang w:val="en-US"/>
        </w:rPr>
        <w:t>=</w:t>
      </w:r>
      <w:r w:rsidR="00D5221E" w:rsidRPr="00D5221E">
        <w:rPr>
          <w:color w:val="000000"/>
          <w:lang w:val="en-US"/>
        </w:rPr>
        <w:t xml:space="preserve"> str2double</w:t>
      </w:r>
      <w:r w:rsidR="00D5221E" w:rsidRPr="00D5221E">
        <w:rPr>
          <w:color w:val="666600"/>
          <w:lang w:val="en-US"/>
        </w:rPr>
        <w:t>(</w:t>
      </w:r>
      <w:r w:rsidR="00D5221E" w:rsidRPr="00D5221E">
        <w:rPr>
          <w:color w:val="000000"/>
          <w:lang w:val="en-US"/>
        </w:rPr>
        <w:t>contents</w:t>
      </w:r>
      <w:r w:rsidR="00D5221E" w:rsidRPr="00D5221E">
        <w:rPr>
          <w:color w:val="666600"/>
          <w:lang w:val="en-US"/>
        </w:rPr>
        <w:t>{</w:t>
      </w:r>
      <w:r w:rsidR="00D5221E" w:rsidRPr="00D5221E">
        <w:rPr>
          <w:color w:val="000088"/>
          <w:lang w:val="en-US"/>
        </w:rPr>
        <w:t>get</w:t>
      </w:r>
      <w:r w:rsidR="00D5221E" w:rsidRPr="00D5221E">
        <w:rPr>
          <w:color w:val="666600"/>
          <w:lang w:val="en-US"/>
        </w:rPr>
        <w:t>(</w:t>
      </w:r>
      <w:proofErr w:type="gramStart"/>
      <w:r w:rsidR="00D5221E" w:rsidRPr="00D5221E">
        <w:rPr>
          <w:color w:val="000000"/>
          <w:lang w:val="en-US"/>
        </w:rPr>
        <w:t>handles</w:t>
      </w:r>
      <w:r w:rsidR="00D5221E" w:rsidRPr="00D5221E">
        <w:rPr>
          <w:color w:val="666600"/>
          <w:lang w:val="en-US"/>
        </w:rPr>
        <w:t>.</w:t>
      </w:r>
      <w:r w:rsidR="00D5221E" w:rsidRPr="00D5221E">
        <w:rPr>
          <w:color w:val="000000"/>
          <w:lang w:val="en-US"/>
        </w:rPr>
        <w:t>menu</w:t>
      </w:r>
      <w:proofErr w:type="gramEnd"/>
      <w:r w:rsidR="00D5221E" w:rsidRPr="00D5221E">
        <w:rPr>
          <w:color w:val="000000"/>
          <w:lang w:val="en-US"/>
        </w:rPr>
        <w:t>_nvl_</w:t>
      </w:r>
      <w:proofErr w:type="spellStart"/>
      <w:r w:rsidR="00D5221E" w:rsidRPr="00D5221E">
        <w:rPr>
          <w:color w:val="000000"/>
          <w:lang w:val="en-US"/>
        </w:rPr>
        <w:t>gris</w:t>
      </w:r>
      <w:proofErr w:type="spellEnd"/>
      <w:r w:rsidR="00D5221E" w:rsidRPr="00D5221E">
        <w:rPr>
          <w:color w:val="666600"/>
          <w:lang w:val="en-US"/>
        </w:rPr>
        <w:t>,</w:t>
      </w:r>
      <w:r w:rsidR="00D5221E" w:rsidRPr="00D5221E">
        <w:rPr>
          <w:color w:val="008800"/>
          <w:lang w:val="en-US"/>
        </w:rPr>
        <w:t>'Value'</w:t>
      </w:r>
      <w:r w:rsidR="00D5221E" w:rsidRPr="00D5221E">
        <w:rPr>
          <w:color w:val="666600"/>
          <w:lang w:val="en-US"/>
        </w:rPr>
        <w:t>)});</w:t>
      </w:r>
    </w:p>
    <w:p w14:paraId="123FCFD7" w14:textId="520A3C22" w:rsidR="00D5221E" w:rsidRDefault="00920088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</w:pPr>
      <w:r>
        <w:rPr>
          <w:color w:val="000000"/>
          <w:lang w:val="en-US"/>
        </w:rPr>
        <w:t xml:space="preserve"> </w:t>
      </w:r>
      <w:proofErr w:type="gramStart"/>
      <w:r w:rsidR="00D5221E">
        <w:rPr>
          <w:color w:val="000000"/>
        </w:rPr>
        <w:t>handles</w:t>
      </w:r>
      <w:r w:rsidR="00D5221E">
        <w:rPr>
          <w:color w:val="666600"/>
        </w:rPr>
        <w:t>.</w:t>
      </w:r>
      <w:r w:rsidR="00D5221E">
        <w:rPr>
          <w:color w:val="000000"/>
        </w:rPr>
        <w:t>axes</w:t>
      </w:r>
      <w:proofErr w:type="gramEnd"/>
      <w:r w:rsidR="00D5221E">
        <w:rPr>
          <w:color w:val="000000"/>
        </w:rPr>
        <w:t>_hist1</w:t>
      </w:r>
      <w:r w:rsidR="00D5221E">
        <w:rPr>
          <w:color w:val="666600"/>
        </w:rPr>
        <w:t>.</w:t>
      </w:r>
      <w:r w:rsidR="00D5221E">
        <w:rPr>
          <w:color w:val="660066"/>
        </w:rPr>
        <w:t>XLim</w:t>
      </w:r>
      <w:r w:rsidR="00D5221E">
        <w:rPr>
          <w:color w:val="000000"/>
        </w:rPr>
        <w:t xml:space="preserve"> </w:t>
      </w:r>
      <w:r w:rsidR="00D5221E">
        <w:rPr>
          <w:color w:val="666600"/>
        </w:rPr>
        <w:t>=</w:t>
      </w:r>
      <w:r w:rsidR="00D5221E">
        <w:rPr>
          <w:color w:val="000000"/>
        </w:rPr>
        <w:t xml:space="preserve"> </w:t>
      </w:r>
      <w:r w:rsidR="00D5221E">
        <w:rPr>
          <w:color w:val="666600"/>
        </w:rPr>
        <w:t>[</w:t>
      </w:r>
      <w:r w:rsidR="00D5221E">
        <w:rPr>
          <w:color w:val="006666"/>
        </w:rPr>
        <w:t>0</w:t>
      </w:r>
      <w:r w:rsidR="00D5221E">
        <w:rPr>
          <w:color w:val="000000"/>
        </w:rPr>
        <w:t xml:space="preserve"> </w:t>
      </w:r>
      <w:r w:rsidR="00D5221E">
        <w:rPr>
          <w:color w:val="006666"/>
        </w:rPr>
        <w:t>256</w:t>
      </w:r>
      <w:r w:rsidR="00D5221E">
        <w:rPr>
          <w:color w:val="666600"/>
        </w:rPr>
        <w:t>];</w:t>
      </w:r>
    </w:p>
    <w:p w14:paraId="351534D6" w14:textId="22AB475A" w:rsidR="00D5221E" w:rsidRDefault="00D5221E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</w:pPr>
      <w:proofErr w:type="spellStart"/>
      <w:proofErr w:type="gramStart"/>
      <w:r>
        <w:rPr>
          <w:color w:val="000000"/>
        </w:rPr>
        <w:t>colorbar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'</w:t>
      </w:r>
      <w:proofErr w:type="spellStart"/>
      <w:r>
        <w:rPr>
          <w:color w:val="008800"/>
        </w:rPr>
        <w:t>southoutside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Ticks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[]);</w:t>
      </w:r>
    </w:p>
    <w:p w14:paraId="0998C565" w14:textId="54994B34" w:rsidR="00D5221E" w:rsidRDefault="00D5221E" w:rsidP="00D5221E">
      <w:pPr>
        <w:pStyle w:val="HTMLconformatoprevio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15427912"/>
      </w:pPr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 xml:space="preserve">hay_img1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88"/>
        </w:rPr>
        <w:t>true</w:t>
      </w:r>
      <w:r>
        <w:rPr>
          <w:color w:val="000000"/>
        </w:rPr>
        <w:t xml:space="preserve"> </w:t>
      </w:r>
      <w:r>
        <w:rPr>
          <w:color w:val="666600"/>
        </w:rPr>
        <w:t>;</w:t>
      </w:r>
      <w:proofErr w:type="gramEnd"/>
    </w:p>
    <w:p w14:paraId="6A0075EB" w14:textId="2EE1F8C1" w:rsidR="00920088" w:rsidRDefault="00920088" w:rsidP="00920088">
      <w:r>
        <w:t>Segmento de código que especifica el histograma de una imagen con base en otro</w:t>
      </w:r>
    </w:p>
    <w:p w14:paraId="2EB8A53E" w14:textId="77777777" w:rsidR="00920088" w:rsidRPr="00296A85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proofErr w:type="spellStart"/>
      <w:r w:rsidRPr="00296A85">
        <w:rPr>
          <w:color w:val="000000"/>
          <w:lang w:val="en-US"/>
        </w:rPr>
        <w:t>handles</w:t>
      </w:r>
      <w:r w:rsidRPr="00296A85">
        <w:rPr>
          <w:color w:val="666600"/>
          <w:lang w:val="en-US"/>
        </w:rPr>
        <w:t>.</w:t>
      </w:r>
      <w:r w:rsidRPr="00296A85">
        <w:rPr>
          <w:color w:val="000000"/>
          <w:lang w:val="en-US"/>
        </w:rPr>
        <w:t>img_esp</w:t>
      </w:r>
      <w:proofErr w:type="spellEnd"/>
      <w:r w:rsidRPr="00296A85">
        <w:rPr>
          <w:color w:val="000000"/>
          <w:lang w:val="en-US"/>
        </w:rPr>
        <w:t xml:space="preserve"> </w:t>
      </w:r>
      <w:r w:rsidRPr="00296A85">
        <w:rPr>
          <w:color w:val="666600"/>
          <w:lang w:val="en-US"/>
        </w:rPr>
        <w:t>=</w:t>
      </w:r>
      <w:r w:rsidRPr="00296A85">
        <w:rPr>
          <w:color w:val="000000"/>
          <w:lang w:val="en-US"/>
        </w:rPr>
        <w:t xml:space="preserve"> </w:t>
      </w:r>
      <w:proofErr w:type="spellStart"/>
      <w:proofErr w:type="gramStart"/>
      <w:r w:rsidRPr="00296A85">
        <w:rPr>
          <w:color w:val="000000"/>
          <w:lang w:val="en-US"/>
        </w:rPr>
        <w:t>histeq</w:t>
      </w:r>
      <w:proofErr w:type="spellEnd"/>
      <w:r w:rsidRPr="00296A85">
        <w:rPr>
          <w:color w:val="666600"/>
          <w:lang w:val="en-US"/>
        </w:rPr>
        <w:t>(</w:t>
      </w:r>
      <w:proofErr w:type="spellStart"/>
      <w:proofErr w:type="gramEnd"/>
      <w:r w:rsidRPr="00296A85">
        <w:rPr>
          <w:color w:val="000000"/>
          <w:lang w:val="en-US"/>
        </w:rPr>
        <w:t>handles</w:t>
      </w:r>
      <w:r w:rsidRPr="00296A85">
        <w:rPr>
          <w:color w:val="666600"/>
          <w:lang w:val="en-US"/>
        </w:rPr>
        <w:t>.</w:t>
      </w:r>
      <w:r w:rsidRPr="00296A85">
        <w:rPr>
          <w:color w:val="000000"/>
          <w:lang w:val="en-US"/>
        </w:rPr>
        <w:t>img_original</w:t>
      </w:r>
      <w:proofErr w:type="spellEnd"/>
      <w:r w:rsidRPr="00296A85">
        <w:rPr>
          <w:color w:val="666600"/>
          <w:lang w:val="en-US"/>
        </w:rPr>
        <w:t>,</w:t>
      </w:r>
      <w:r w:rsidRPr="00296A85">
        <w:rPr>
          <w:color w:val="000000"/>
          <w:lang w:val="en-US"/>
        </w:rPr>
        <w:t xml:space="preserve"> handles</w:t>
      </w:r>
      <w:r w:rsidRPr="00296A85">
        <w:rPr>
          <w:color w:val="666600"/>
          <w:lang w:val="en-US"/>
        </w:rPr>
        <w:t>.</w:t>
      </w:r>
      <w:r w:rsidRPr="00296A85">
        <w:rPr>
          <w:color w:val="000000"/>
          <w:lang w:val="en-US"/>
        </w:rPr>
        <w:t>img_hist2</w:t>
      </w:r>
      <w:r w:rsidRPr="00296A85">
        <w:rPr>
          <w:color w:val="666600"/>
          <w:lang w:val="en-US"/>
        </w:rPr>
        <w:t>);</w:t>
      </w:r>
    </w:p>
    <w:p w14:paraId="7CA81270" w14:textId="77777777" w:rsidR="00920088" w:rsidRPr="00296A85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proofErr w:type="spellStart"/>
      <w:proofErr w:type="gramStart"/>
      <w:r w:rsidRPr="00296A85">
        <w:rPr>
          <w:color w:val="000000"/>
          <w:lang w:val="en-US"/>
        </w:rPr>
        <w:t>handles</w:t>
      </w:r>
      <w:r w:rsidRPr="00296A85">
        <w:rPr>
          <w:color w:val="666600"/>
          <w:lang w:val="en-US"/>
        </w:rPr>
        <w:t>.</w:t>
      </w:r>
      <w:r w:rsidRPr="00296A85">
        <w:rPr>
          <w:color w:val="000000"/>
          <w:lang w:val="en-US"/>
        </w:rPr>
        <w:t>hist</w:t>
      </w:r>
      <w:proofErr w:type="gramEnd"/>
      <w:r w:rsidRPr="00296A85">
        <w:rPr>
          <w:color w:val="000000"/>
          <w:lang w:val="en-US"/>
        </w:rPr>
        <w:t>_img_esp</w:t>
      </w:r>
      <w:proofErr w:type="spellEnd"/>
      <w:r w:rsidRPr="00296A85">
        <w:rPr>
          <w:color w:val="000000"/>
          <w:lang w:val="en-US"/>
        </w:rPr>
        <w:t xml:space="preserve"> </w:t>
      </w:r>
      <w:r w:rsidRPr="00296A85">
        <w:rPr>
          <w:color w:val="666600"/>
          <w:lang w:val="en-US"/>
        </w:rPr>
        <w:t>=</w:t>
      </w:r>
      <w:r w:rsidRPr="00296A85">
        <w:rPr>
          <w:color w:val="000000"/>
          <w:lang w:val="en-US"/>
        </w:rPr>
        <w:t xml:space="preserve"> </w:t>
      </w:r>
      <w:proofErr w:type="spellStart"/>
      <w:r w:rsidRPr="00296A85">
        <w:rPr>
          <w:color w:val="000000"/>
          <w:lang w:val="en-US"/>
        </w:rPr>
        <w:t>imhist</w:t>
      </w:r>
      <w:proofErr w:type="spellEnd"/>
      <w:r w:rsidRPr="00296A85">
        <w:rPr>
          <w:color w:val="666600"/>
          <w:lang w:val="en-US"/>
        </w:rPr>
        <w:t>(</w:t>
      </w:r>
      <w:proofErr w:type="spellStart"/>
      <w:r w:rsidRPr="00296A85">
        <w:rPr>
          <w:color w:val="000000"/>
          <w:lang w:val="en-US"/>
        </w:rPr>
        <w:t>handles</w:t>
      </w:r>
      <w:r w:rsidRPr="00296A85">
        <w:rPr>
          <w:color w:val="666600"/>
          <w:lang w:val="en-US"/>
        </w:rPr>
        <w:t>.</w:t>
      </w:r>
      <w:r w:rsidRPr="00296A85">
        <w:rPr>
          <w:color w:val="000000"/>
          <w:lang w:val="en-US"/>
        </w:rPr>
        <w:t>img_esp</w:t>
      </w:r>
      <w:proofErr w:type="spellEnd"/>
      <w:r w:rsidRPr="00296A85">
        <w:rPr>
          <w:color w:val="666600"/>
          <w:lang w:val="en-US"/>
        </w:rPr>
        <w:t>);</w:t>
      </w:r>
    </w:p>
    <w:p w14:paraId="56D84780" w14:textId="77777777" w:rsidR="00920088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axes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_img1</w:t>
      </w:r>
      <w:r>
        <w:rPr>
          <w:color w:val="666600"/>
        </w:rPr>
        <w:t>);</w:t>
      </w:r>
    </w:p>
    <w:p w14:paraId="423BDA3C" w14:textId="77777777" w:rsidR="00920088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proofErr w:type="gramStart"/>
      <w:r>
        <w:rPr>
          <w:color w:val="000000"/>
        </w:rPr>
        <w:t>imshow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img_esp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[]);</w:t>
      </w:r>
    </w:p>
    <w:p w14:paraId="0D2FF662" w14:textId="77777777" w:rsidR="00920088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00"/>
        </w:rPr>
        <w:t>axes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_hist1</w:t>
      </w:r>
      <w:r>
        <w:rPr>
          <w:color w:val="666600"/>
        </w:rPr>
        <w:t>);</w:t>
      </w:r>
    </w:p>
    <w:p w14:paraId="040BC521" w14:textId="77777777" w:rsidR="00920088" w:rsidRPr="00296A85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296A85">
        <w:rPr>
          <w:color w:val="000000"/>
          <w:lang w:val="en-US"/>
        </w:rPr>
        <w:t>stem</w:t>
      </w:r>
      <w:r w:rsidRPr="00296A85">
        <w:rPr>
          <w:color w:val="666600"/>
          <w:lang w:val="en-US"/>
        </w:rPr>
        <w:t>(</w:t>
      </w:r>
      <w:proofErr w:type="spellStart"/>
      <w:proofErr w:type="gramStart"/>
      <w:r w:rsidRPr="00296A85">
        <w:rPr>
          <w:color w:val="000000"/>
          <w:lang w:val="en-US"/>
        </w:rPr>
        <w:t>handles</w:t>
      </w:r>
      <w:r w:rsidRPr="00296A85">
        <w:rPr>
          <w:color w:val="666600"/>
          <w:lang w:val="en-US"/>
        </w:rPr>
        <w:t>.</w:t>
      </w:r>
      <w:r w:rsidRPr="00296A85">
        <w:rPr>
          <w:color w:val="000000"/>
          <w:lang w:val="en-US"/>
        </w:rPr>
        <w:t>hist</w:t>
      </w:r>
      <w:proofErr w:type="gramEnd"/>
      <w:r w:rsidRPr="00296A85">
        <w:rPr>
          <w:color w:val="000000"/>
          <w:lang w:val="en-US"/>
        </w:rPr>
        <w:t>_img_esp</w:t>
      </w:r>
      <w:proofErr w:type="spellEnd"/>
      <w:r w:rsidRPr="00296A85">
        <w:rPr>
          <w:color w:val="666600"/>
          <w:lang w:val="en-US"/>
        </w:rPr>
        <w:t>);</w:t>
      </w:r>
    </w:p>
    <w:p w14:paraId="529626F4" w14:textId="77777777" w:rsidR="00920088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_hist1</w:t>
      </w:r>
      <w:r>
        <w:rPr>
          <w:color w:val="666600"/>
        </w:rPr>
        <w:t>.</w:t>
      </w:r>
      <w:r>
        <w:rPr>
          <w:color w:val="660066"/>
        </w:rPr>
        <w:t>XLim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006666"/>
        </w:rPr>
        <w:t>256</w:t>
      </w:r>
      <w:r>
        <w:rPr>
          <w:color w:val="666600"/>
        </w:rPr>
        <w:t>];</w:t>
      </w:r>
    </w:p>
    <w:p w14:paraId="65613FAC" w14:textId="77777777" w:rsidR="00920088" w:rsidRDefault="00920088" w:rsidP="00920088">
      <w:pPr>
        <w:pStyle w:val="HTMLconformatoprevio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proofErr w:type="gramStart"/>
      <w:r>
        <w:rPr>
          <w:color w:val="000000"/>
        </w:rPr>
        <w:t>colorbar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'</w:t>
      </w:r>
      <w:proofErr w:type="spellStart"/>
      <w:r>
        <w:rPr>
          <w:color w:val="008800"/>
        </w:rPr>
        <w:t>southoutside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Ticks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[]);</w:t>
      </w:r>
    </w:p>
    <w:p w14:paraId="2E2E19D0" w14:textId="2B10B81D" w:rsidR="000E632B" w:rsidRDefault="00296A85" w:rsidP="00296A85">
      <w:pPr>
        <w:rPr>
          <w:color w:val="000000"/>
        </w:rPr>
      </w:pPr>
      <w:r>
        <w:rPr>
          <w:color w:val="000000"/>
        </w:rPr>
        <w:t> </w:t>
      </w:r>
      <w:r w:rsidR="00920088">
        <w:rPr>
          <w:color w:val="000000"/>
        </w:rPr>
        <w:t>Segmento de código que ecualiza una imagen y muestra su histograma</w:t>
      </w:r>
    </w:p>
    <w:p w14:paraId="78FF182B" w14:textId="77777777" w:rsidR="00920088" w:rsidRP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  <w:rPr>
          <w:lang w:val="en-US"/>
        </w:rPr>
      </w:pPr>
      <w:proofErr w:type="spellStart"/>
      <w:r w:rsidRPr="00920088">
        <w:rPr>
          <w:color w:val="000000"/>
          <w:lang w:val="en-US"/>
        </w:rPr>
        <w:t>handles</w:t>
      </w:r>
      <w:r w:rsidRPr="00920088">
        <w:rPr>
          <w:color w:val="666600"/>
          <w:lang w:val="en-US"/>
        </w:rPr>
        <w:t>.</w:t>
      </w:r>
      <w:r w:rsidRPr="00920088">
        <w:rPr>
          <w:color w:val="000000"/>
          <w:lang w:val="en-US"/>
        </w:rPr>
        <w:t>img_eq</w:t>
      </w:r>
      <w:proofErr w:type="spellEnd"/>
      <w:r w:rsidRPr="00920088">
        <w:rPr>
          <w:color w:val="000000"/>
          <w:lang w:val="en-US"/>
        </w:rPr>
        <w:t xml:space="preserve"> </w:t>
      </w:r>
      <w:r w:rsidRPr="00920088">
        <w:rPr>
          <w:color w:val="666600"/>
          <w:lang w:val="en-US"/>
        </w:rPr>
        <w:t>=</w:t>
      </w:r>
      <w:r w:rsidRPr="00920088">
        <w:rPr>
          <w:color w:val="000000"/>
          <w:lang w:val="en-US"/>
        </w:rPr>
        <w:t xml:space="preserve"> </w:t>
      </w:r>
      <w:proofErr w:type="spellStart"/>
      <w:proofErr w:type="gramStart"/>
      <w:r w:rsidRPr="00920088">
        <w:rPr>
          <w:color w:val="000000"/>
          <w:lang w:val="en-US"/>
        </w:rPr>
        <w:t>histeq</w:t>
      </w:r>
      <w:proofErr w:type="spellEnd"/>
      <w:r w:rsidRPr="00920088">
        <w:rPr>
          <w:color w:val="666600"/>
          <w:lang w:val="en-US"/>
        </w:rPr>
        <w:t>(</w:t>
      </w:r>
      <w:proofErr w:type="spellStart"/>
      <w:proofErr w:type="gramEnd"/>
      <w:r w:rsidRPr="00920088">
        <w:rPr>
          <w:color w:val="000000"/>
          <w:lang w:val="en-US"/>
        </w:rPr>
        <w:t>handles</w:t>
      </w:r>
      <w:r w:rsidRPr="00920088">
        <w:rPr>
          <w:color w:val="666600"/>
          <w:lang w:val="en-US"/>
        </w:rPr>
        <w:t>.</w:t>
      </w:r>
      <w:r w:rsidRPr="00920088">
        <w:rPr>
          <w:color w:val="000000"/>
          <w:lang w:val="en-US"/>
        </w:rPr>
        <w:t>img_original</w:t>
      </w:r>
      <w:proofErr w:type="spellEnd"/>
      <w:r w:rsidRPr="00920088">
        <w:rPr>
          <w:color w:val="666600"/>
          <w:lang w:val="en-US"/>
        </w:rPr>
        <w:t>,</w:t>
      </w:r>
      <w:r w:rsidRPr="00920088">
        <w:rPr>
          <w:color w:val="000000"/>
          <w:lang w:val="en-US"/>
        </w:rPr>
        <w:t xml:space="preserve"> </w:t>
      </w:r>
      <w:proofErr w:type="spellStart"/>
      <w:r w:rsidRPr="00920088">
        <w:rPr>
          <w:color w:val="000000"/>
          <w:lang w:val="en-US"/>
        </w:rPr>
        <w:t>handles</w:t>
      </w:r>
      <w:r w:rsidRPr="00920088">
        <w:rPr>
          <w:color w:val="666600"/>
          <w:lang w:val="en-US"/>
        </w:rPr>
        <w:t>.</w:t>
      </w:r>
      <w:r w:rsidRPr="00920088">
        <w:rPr>
          <w:color w:val="000000"/>
          <w:lang w:val="en-US"/>
        </w:rPr>
        <w:t>nvl_gris</w:t>
      </w:r>
      <w:proofErr w:type="spellEnd"/>
      <w:r w:rsidRPr="00920088">
        <w:rPr>
          <w:color w:val="666600"/>
          <w:lang w:val="en-US"/>
        </w:rPr>
        <w:t>);</w:t>
      </w:r>
    </w:p>
    <w:p w14:paraId="6D4F2CF8" w14:textId="77777777" w:rsidR="00920088" w:rsidRP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  <w:rPr>
          <w:lang w:val="en-US"/>
        </w:rPr>
      </w:pPr>
      <w:proofErr w:type="spellStart"/>
      <w:r w:rsidRPr="00920088">
        <w:rPr>
          <w:color w:val="000000"/>
          <w:lang w:val="en-US"/>
        </w:rPr>
        <w:t>handles</w:t>
      </w:r>
      <w:r w:rsidRPr="00920088">
        <w:rPr>
          <w:color w:val="666600"/>
          <w:lang w:val="en-US"/>
        </w:rPr>
        <w:t>.</w:t>
      </w:r>
      <w:r w:rsidRPr="00920088">
        <w:rPr>
          <w:color w:val="000000"/>
          <w:lang w:val="en-US"/>
        </w:rPr>
        <w:t>img_hist_eq</w:t>
      </w:r>
      <w:proofErr w:type="spellEnd"/>
      <w:r w:rsidRPr="00920088">
        <w:rPr>
          <w:color w:val="000000"/>
          <w:lang w:val="en-US"/>
        </w:rPr>
        <w:t xml:space="preserve"> </w:t>
      </w:r>
      <w:r w:rsidRPr="00920088">
        <w:rPr>
          <w:color w:val="666600"/>
          <w:lang w:val="en-US"/>
        </w:rPr>
        <w:t>=</w:t>
      </w:r>
      <w:r w:rsidRPr="00920088">
        <w:rPr>
          <w:color w:val="000000"/>
          <w:lang w:val="en-US"/>
        </w:rPr>
        <w:t xml:space="preserve"> </w:t>
      </w:r>
      <w:proofErr w:type="spellStart"/>
      <w:r w:rsidRPr="00920088">
        <w:rPr>
          <w:color w:val="000000"/>
          <w:lang w:val="en-US"/>
        </w:rPr>
        <w:t>imhist</w:t>
      </w:r>
      <w:proofErr w:type="spellEnd"/>
      <w:r w:rsidRPr="00920088">
        <w:rPr>
          <w:color w:val="666600"/>
          <w:lang w:val="en-US"/>
        </w:rPr>
        <w:t>(</w:t>
      </w:r>
      <w:proofErr w:type="spellStart"/>
      <w:r w:rsidRPr="00920088">
        <w:rPr>
          <w:color w:val="000000"/>
          <w:lang w:val="en-US"/>
        </w:rPr>
        <w:t>handles</w:t>
      </w:r>
      <w:r w:rsidRPr="00920088">
        <w:rPr>
          <w:color w:val="666600"/>
          <w:lang w:val="en-US"/>
        </w:rPr>
        <w:t>.</w:t>
      </w:r>
      <w:r w:rsidRPr="00920088">
        <w:rPr>
          <w:color w:val="000000"/>
          <w:lang w:val="en-US"/>
        </w:rPr>
        <w:t>img_eq</w:t>
      </w:r>
      <w:proofErr w:type="spellEnd"/>
      <w:r w:rsidRPr="00920088">
        <w:rPr>
          <w:color w:val="666600"/>
          <w:lang w:val="en-US"/>
        </w:rPr>
        <w:t>);</w:t>
      </w:r>
    </w:p>
    <w:p w14:paraId="117D0FF8" w14:textId="77777777" w:rsid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</w:pPr>
      <w:proofErr w:type="spellStart"/>
      <w:r>
        <w:rPr>
          <w:color w:val="000000"/>
        </w:rPr>
        <w:t>axes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_img1</w:t>
      </w:r>
      <w:r>
        <w:rPr>
          <w:color w:val="666600"/>
        </w:rPr>
        <w:t>);</w:t>
      </w:r>
    </w:p>
    <w:p w14:paraId="05DA69E6" w14:textId="77777777" w:rsid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</w:pPr>
      <w:proofErr w:type="spellStart"/>
      <w:proofErr w:type="gramStart"/>
      <w:r>
        <w:rPr>
          <w:color w:val="000000"/>
        </w:rPr>
        <w:t>imshow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img_eq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[]);</w:t>
      </w:r>
    </w:p>
    <w:p w14:paraId="271D5700" w14:textId="77777777" w:rsid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</w:pPr>
      <w:proofErr w:type="spellStart"/>
      <w:r>
        <w:rPr>
          <w:color w:val="000000"/>
        </w:rPr>
        <w:t>axes</w:t>
      </w:r>
      <w:proofErr w:type="spellEnd"/>
      <w:r>
        <w:rPr>
          <w:color w:val="666600"/>
        </w:rPr>
        <w:t>(</w:t>
      </w:r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_hist1</w:t>
      </w:r>
      <w:r>
        <w:rPr>
          <w:color w:val="666600"/>
        </w:rPr>
        <w:t>);</w:t>
      </w:r>
    </w:p>
    <w:p w14:paraId="2B9F688D" w14:textId="77777777" w:rsidR="00920088" w:rsidRP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  <w:rPr>
          <w:lang w:val="en-US"/>
        </w:rPr>
      </w:pPr>
      <w:r w:rsidRPr="00920088">
        <w:rPr>
          <w:color w:val="000000"/>
          <w:lang w:val="en-US"/>
        </w:rPr>
        <w:t>stem</w:t>
      </w:r>
      <w:r w:rsidRPr="00920088">
        <w:rPr>
          <w:color w:val="666600"/>
          <w:lang w:val="en-US"/>
        </w:rPr>
        <w:t>(</w:t>
      </w:r>
      <w:proofErr w:type="spellStart"/>
      <w:r w:rsidRPr="00920088">
        <w:rPr>
          <w:color w:val="000000"/>
          <w:lang w:val="en-US"/>
        </w:rPr>
        <w:t>handles</w:t>
      </w:r>
      <w:r w:rsidRPr="00920088">
        <w:rPr>
          <w:color w:val="666600"/>
          <w:lang w:val="en-US"/>
        </w:rPr>
        <w:t>.</w:t>
      </w:r>
      <w:r w:rsidRPr="00920088">
        <w:rPr>
          <w:color w:val="000000"/>
          <w:lang w:val="en-US"/>
        </w:rPr>
        <w:t>img_hist_eq</w:t>
      </w:r>
      <w:proofErr w:type="spellEnd"/>
      <w:r w:rsidRPr="00920088">
        <w:rPr>
          <w:color w:val="666600"/>
          <w:lang w:val="en-US"/>
        </w:rPr>
        <w:t>);</w:t>
      </w:r>
    </w:p>
    <w:p w14:paraId="1D7AC2FD" w14:textId="77777777" w:rsid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</w:pPr>
      <w:proofErr w:type="spellStart"/>
      <w:proofErr w:type="gramStart"/>
      <w:r>
        <w:rPr>
          <w:color w:val="000000"/>
        </w:rPr>
        <w:t>handles</w:t>
      </w:r>
      <w:r>
        <w:rPr>
          <w:color w:val="666600"/>
        </w:rPr>
        <w:t>.</w:t>
      </w:r>
      <w:r>
        <w:rPr>
          <w:color w:val="000000"/>
        </w:rPr>
        <w:t>axes</w:t>
      </w:r>
      <w:proofErr w:type="gramEnd"/>
      <w:r>
        <w:rPr>
          <w:color w:val="000000"/>
        </w:rPr>
        <w:t>_hist</w:t>
      </w:r>
      <w:r>
        <w:rPr>
          <w:color w:val="666600"/>
        </w:rPr>
        <w:t>.</w:t>
      </w:r>
      <w:r>
        <w:rPr>
          <w:color w:val="660066"/>
        </w:rPr>
        <w:t>XLim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006666"/>
        </w:rPr>
        <w:t>256</w:t>
      </w:r>
      <w:r>
        <w:rPr>
          <w:color w:val="666600"/>
        </w:rPr>
        <w:t>];</w:t>
      </w:r>
    </w:p>
    <w:p w14:paraId="09972E9E" w14:textId="77777777" w:rsidR="00920088" w:rsidRDefault="00920088" w:rsidP="00920088">
      <w:pPr>
        <w:pStyle w:val="HTMLconformatoprevio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5892771"/>
      </w:pPr>
      <w:proofErr w:type="spellStart"/>
      <w:proofErr w:type="gramStart"/>
      <w:r>
        <w:rPr>
          <w:color w:val="000000"/>
        </w:rPr>
        <w:t>colorbar</w:t>
      </w:r>
      <w:proofErr w:type="spellEnd"/>
      <w:r>
        <w:rPr>
          <w:color w:val="666600"/>
        </w:rPr>
        <w:t>(</w:t>
      </w:r>
      <w:proofErr w:type="gramEnd"/>
      <w:r>
        <w:rPr>
          <w:color w:val="008800"/>
        </w:rPr>
        <w:t>'</w:t>
      </w:r>
      <w:proofErr w:type="spellStart"/>
      <w:r>
        <w:rPr>
          <w:color w:val="008800"/>
        </w:rPr>
        <w:t>southoutside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Ticks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[]);</w:t>
      </w:r>
    </w:p>
    <w:p w14:paraId="3B73EC1B" w14:textId="07E41A8D" w:rsidR="00920088" w:rsidRPr="00920088" w:rsidRDefault="00920088" w:rsidP="00920088">
      <w:pPr>
        <w:rPr>
          <w:color w:val="000000"/>
          <w:lang w:val="en-US"/>
        </w:rPr>
      </w:pPr>
      <w:r>
        <w:rPr>
          <w:color w:val="000000"/>
        </w:rPr>
        <w:t> </w:t>
      </w:r>
    </w:p>
    <w:p w14:paraId="39A11070" w14:textId="77777777" w:rsidR="00D84574" w:rsidRPr="00F11ABF" w:rsidRDefault="00461181" w:rsidP="00D84574">
      <w:pPr>
        <w:pStyle w:val="Ttulo1"/>
      </w:pPr>
      <w:r w:rsidRPr="00F11ABF">
        <w:t>Bibliografía</w:t>
      </w:r>
    </w:p>
    <w:p w14:paraId="7300644A" w14:textId="67B81FD1" w:rsidR="00461181" w:rsidRPr="00844EE9" w:rsidRDefault="00461181" w:rsidP="007F0E9F">
      <w:pPr>
        <w:rPr>
          <w:sz w:val="18"/>
          <w:szCs w:val="18"/>
          <w:lang w:val="en-US"/>
        </w:rPr>
      </w:pPr>
    </w:p>
    <w:p w14:paraId="71144F49" w14:textId="77777777" w:rsidR="00D00EE1" w:rsidRPr="00844EE9" w:rsidRDefault="00D00EE1" w:rsidP="00DE7944">
      <w:pPr>
        <w:jc w:val="both"/>
        <w:rPr>
          <w:sz w:val="28"/>
          <w:lang w:val="en-US"/>
        </w:rPr>
      </w:pPr>
    </w:p>
    <w:sectPr w:rsidR="00D00EE1" w:rsidRPr="00844EE9" w:rsidSect="0004724F">
      <w:footerReference w:type="default" r:id="rId13"/>
      <w:pgSz w:w="12240" w:h="15840"/>
      <w:pgMar w:top="1134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DE97" w14:textId="77777777" w:rsidR="0065324F" w:rsidRDefault="0065324F" w:rsidP="002831CB">
      <w:pPr>
        <w:spacing w:after="0" w:line="240" w:lineRule="auto"/>
      </w:pPr>
      <w:r>
        <w:separator/>
      </w:r>
    </w:p>
  </w:endnote>
  <w:endnote w:type="continuationSeparator" w:id="0">
    <w:p w14:paraId="3EFDED7C" w14:textId="77777777" w:rsidR="0065324F" w:rsidRDefault="0065324F" w:rsidP="0028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1092460"/>
      <w:docPartObj>
        <w:docPartGallery w:val="Page Numbers (Bottom of Page)"/>
        <w:docPartUnique/>
      </w:docPartObj>
    </w:sdtPr>
    <w:sdtEndPr/>
    <w:sdtContent>
      <w:p w14:paraId="0A552E09" w14:textId="77777777" w:rsidR="00840C97" w:rsidRDefault="00840C9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0D3CDEA" w14:textId="77777777" w:rsidR="00840C97" w:rsidRDefault="00840C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3671D" w14:textId="77777777" w:rsidR="0065324F" w:rsidRDefault="0065324F" w:rsidP="002831CB">
      <w:pPr>
        <w:spacing w:after="0" w:line="240" w:lineRule="auto"/>
      </w:pPr>
      <w:r>
        <w:separator/>
      </w:r>
    </w:p>
  </w:footnote>
  <w:footnote w:type="continuationSeparator" w:id="0">
    <w:p w14:paraId="69E0B080" w14:textId="77777777" w:rsidR="0065324F" w:rsidRDefault="0065324F" w:rsidP="00283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902"/>
    <w:multiLevelType w:val="multilevel"/>
    <w:tmpl w:val="0C16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A3A0F"/>
    <w:multiLevelType w:val="multilevel"/>
    <w:tmpl w:val="421E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11359"/>
    <w:multiLevelType w:val="multilevel"/>
    <w:tmpl w:val="C67C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D2FD9"/>
    <w:multiLevelType w:val="multilevel"/>
    <w:tmpl w:val="83C6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04D69"/>
    <w:multiLevelType w:val="multilevel"/>
    <w:tmpl w:val="15C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E3E08"/>
    <w:multiLevelType w:val="hybridMultilevel"/>
    <w:tmpl w:val="BC24419A"/>
    <w:lvl w:ilvl="0" w:tplc="9C7E2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DF6E90"/>
    <w:multiLevelType w:val="multilevel"/>
    <w:tmpl w:val="9C50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3648A"/>
    <w:multiLevelType w:val="hybridMultilevel"/>
    <w:tmpl w:val="BE4E5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D2D3D"/>
    <w:multiLevelType w:val="multilevel"/>
    <w:tmpl w:val="570E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228E3"/>
    <w:multiLevelType w:val="multilevel"/>
    <w:tmpl w:val="92A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C1B2E"/>
    <w:multiLevelType w:val="multilevel"/>
    <w:tmpl w:val="B3DC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1447A"/>
    <w:multiLevelType w:val="hybridMultilevel"/>
    <w:tmpl w:val="CE3460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C134A"/>
    <w:multiLevelType w:val="hybridMultilevel"/>
    <w:tmpl w:val="48BEF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52DB7"/>
    <w:multiLevelType w:val="hybridMultilevel"/>
    <w:tmpl w:val="DFE60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337FD"/>
    <w:multiLevelType w:val="multilevel"/>
    <w:tmpl w:val="5CEE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454191"/>
    <w:multiLevelType w:val="multilevel"/>
    <w:tmpl w:val="3AE8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AB3F81"/>
    <w:multiLevelType w:val="hybridMultilevel"/>
    <w:tmpl w:val="BD585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C6E18"/>
    <w:multiLevelType w:val="multilevel"/>
    <w:tmpl w:val="9BF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C4C2A"/>
    <w:multiLevelType w:val="hybridMultilevel"/>
    <w:tmpl w:val="F316345C"/>
    <w:lvl w:ilvl="0" w:tplc="C39CAB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376506"/>
    <w:multiLevelType w:val="multilevel"/>
    <w:tmpl w:val="EBD8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737C4"/>
    <w:multiLevelType w:val="multilevel"/>
    <w:tmpl w:val="438E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F73B4"/>
    <w:multiLevelType w:val="multilevel"/>
    <w:tmpl w:val="487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1311C"/>
    <w:multiLevelType w:val="hybridMultilevel"/>
    <w:tmpl w:val="79287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623FA"/>
    <w:multiLevelType w:val="hybridMultilevel"/>
    <w:tmpl w:val="C14AE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C018D"/>
    <w:multiLevelType w:val="multilevel"/>
    <w:tmpl w:val="4B36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C3D96"/>
    <w:multiLevelType w:val="hybridMultilevel"/>
    <w:tmpl w:val="196E18E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77826"/>
    <w:multiLevelType w:val="multilevel"/>
    <w:tmpl w:val="4490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32D20"/>
    <w:multiLevelType w:val="multilevel"/>
    <w:tmpl w:val="BA26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B2E3A"/>
    <w:multiLevelType w:val="hybridMultilevel"/>
    <w:tmpl w:val="AE3A6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23"/>
  </w:num>
  <w:num w:numId="7">
    <w:abstractNumId w:val="7"/>
  </w:num>
  <w:num w:numId="8">
    <w:abstractNumId w:val="19"/>
  </w:num>
  <w:num w:numId="9">
    <w:abstractNumId w:val="3"/>
  </w:num>
  <w:num w:numId="10">
    <w:abstractNumId w:val="15"/>
  </w:num>
  <w:num w:numId="11">
    <w:abstractNumId w:val="6"/>
  </w:num>
  <w:num w:numId="12">
    <w:abstractNumId w:val="26"/>
  </w:num>
  <w:num w:numId="13">
    <w:abstractNumId w:val="20"/>
  </w:num>
  <w:num w:numId="14">
    <w:abstractNumId w:val="9"/>
  </w:num>
  <w:num w:numId="15">
    <w:abstractNumId w:val="4"/>
  </w:num>
  <w:num w:numId="16">
    <w:abstractNumId w:val="1"/>
  </w:num>
  <w:num w:numId="17">
    <w:abstractNumId w:val="17"/>
  </w:num>
  <w:num w:numId="18">
    <w:abstractNumId w:val="14"/>
  </w:num>
  <w:num w:numId="19">
    <w:abstractNumId w:val="2"/>
  </w:num>
  <w:num w:numId="20">
    <w:abstractNumId w:val="22"/>
  </w:num>
  <w:num w:numId="21">
    <w:abstractNumId w:val="16"/>
  </w:num>
  <w:num w:numId="22">
    <w:abstractNumId w:val="5"/>
  </w:num>
  <w:num w:numId="23">
    <w:abstractNumId w:val="18"/>
  </w:num>
  <w:num w:numId="24">
    <w:abstractNumId w:val="21"/>
  </w:num>
  <w:num w:numId="25">
    <w:abstractNumId w:val="27"/>
  </w:num>
  <w:num w:numId="26">
    <w:abstractNumId w:val="24"/>
  </w:num>
  <w:num w:numId="27">
    <w:abstractNumId w:val="13"/>
  </w:num>
  <w:num w:numId="28">
    <w:abstractNumId w:val="2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81"/>
    <w:rsid w:val="00007EE1"/>
    <w:rsid w:val="000245AF"/>
    <w:rsid w:val="0004724F"/>
    <w:rsid w:val="000721BE"/>
    <w:rsid w:val="00075649"/>
    <w:rsid w:val="000807B1"/>
    <w:rsid w:val="000A5FB9"/>
    <w:rsid w:val="000C3F7C"/>
    <w:rsid w:val="000D0AEA"/>
    <w:rsid w:val="000E632B"/>
    <w:rsid w:val="00114BC6"/>
    <w:rsid w:val="00125E90"/>
    <w:rsid w:val="0012743F"/>
    <w:rsid w:val="00144678"/>
    <w:rsid w:val="00145E43"/>
    <w:rsid w:val="001625EC"/>
    <w:rsid w:val="0018188D"/>
    <w:rsid w:val="00184D8C"/>
    <w:rsid w:val="00185CAF"/>
    <w:rsid w:val="001C3148"/>
    <w:rsid w:val="00217D22"/>
    <w:rsid w:val="00226B76"/>
    <w:rsid w:val="00231237"/>
    <w:rsid w:val="0026234E"/>
    <w:rsid w:val="002831CB"/>
    <w:rsid w:val="002933A6"/>
    <w:rsid w:val="00296A85"/>
    <w:rsid w:val="002D1100"/>
    <w:rsid w:val="002E1F79"/>
    <w:rsid w:val="003150B1"/>
    <w:rsid w:val="00345A23"/>
    <w:rsid w:val="0036302B"/>
    <w:rsid w:val="00396364"/>
    <w:rsid w:val="003B517B"/>
    <w:rsid w:val="003D0CE9"/>
    <w:rsid w:val="003D43F4"/>
    <w:rsid w:val="003E25F5"/>
    <w:rsid w:val="004411AF"/>
    <w:rsid w:val="00461181"/>
    <w:rsid w:val="004A0CD5"/>
    <w:rsid w:val="004A1A3E"/>
    <w:rsid w:val="004C50A6"/>
    <w:rsid w:val="004F0A06"/>
    <w:rsid w:val="00587BC2"/>
    <w:rsid w:val="00590FE5"/>
    <w:rsid w:val="0059302B"/>
    <w:rsid w:val="005C1490"/>
    <w:rsid w:val="005D7BA7"/>
    <w:rsid w:val="005E249B"/>
    <w:rsid w:val="00602B63"/>
    <w:rsid w:val="00607C40"/>
    <w:rsid w:val="00630845"/>
    <w:rsid w:val="006330BB"/>
    <w:rsid w:val="0065324F"/>
    <w:rsid w:val="006A3BED"/>
    <w:rsid w:val="0078073C"/>
    <w:rsid w:val="007869C1"/>
    <w:rsid w:val="007E0490"/>
    <w:rsid w:val="007F0E9F"/>
    <w:rsid w:val="00813147"/>
    <w:rsid w:val="00817AF6"/>
    <w:rsid w:val="00840C97"/>
    <w:rsid w:val="0084427F"/>
    <w:rsid w:val="00844EE9"/>
    <w:rsid w:val="00876531"/>
    <w:rsid w:val="008A3A25"/>
    <w:rsid w:val="008E1229"/>
    <w:rsid w:val="00906C66"/>
    <w:rsid w:val="00920088"/>
    <w:rsid w:val="009331FC"/>
    <w:rsid w:val="009B0173"/>
    <w:rsid w:val="00A13A67"/>
    <w:rsid w:val="00A16BC3"/>
    <w:rsid w:val="00A42D79"/>
    <w:rsid w:val="00A51920"/>
    <w:rsid w:val="00AA5A73"/>
    <w:rsid w:val="00AC41E3"/>
    <w:rsid w:val="00AE1CCD"/>
    <w:rsid w:val="00B17C30"/>
    <w:rsid w:val="00B357B3"/>
    <w:rsid w:val="00BC0A30"/>
    <w:rsid w:val="00BF21CA"/>
    <w:rsid w:val="00C07C89"/>
    <w:rsid w:val="00C33CC0"/>
    <w:rsid w:val="00C44AFD"/>
    <w:rsid w:val="00C734E8"/>
    <w:rsid w:val="00C74802"/>
    <w:rsid w:val="00C92C74"/>
    <w:rsid w:val="00CA1D0B"/>
    <w:rsid w:val="00CB2134"/>
    <w:rsid w:val="00CF7FCD"/>
    <w:rsid w:val="00D00EE1"/>
    <w:rsid w:val="00D45834"/>
    <w:rsid w:val="00D5221E"/>
    <w:rsid w:val="00D566E2"/>
    <w:rsid w:val="00D61E38"/>
    <w:rsid w:val="00D84574"/>
    <w:rsid w:val="00DB6A36"/>
    <w:rsid w:val="00DE52AE"/>
    <w:rsid w:val="00DE7944"/>
    <w:rsid w:val="00EB1A83"/>
    <w:rsid w:val="00EB7D49"/>
    <w:rsid w:val="00ED180B"/>
    <w:rsid w:val="00F11ABF"/>
    <w:rsid w:val="00F47D56"/>
    <w:rsid w:val="00F57FDF"/>
    <w:rsid w:val="00F62D5A"/>
    <w:rsid w:val="00F73B95"/>
    <w:rsid w:val="00FA6D75"/>
    <w:rsid w:val="00F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7CD5"/>
  <w15:chartTrackingRefBased/>
  <w15:docId w15:val="{CD2A6816-E6F6-4D28-91CF-DBAE166F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944"/>
  </w:style>
  <w:style w:type="paragraph" w:styleId="Ttulo1">
    <w:name w:val="heading 1"/>
    <w:basedOn w:val="Normal"/>
    <w:next w:val="Normal"/>
    <w:link w:val="Ttulo1Car"/>
    <w:uiPriority w:val="9"/>
    <w:qFormat/>
    <w:rsid w:val="0046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5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07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07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7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83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CB"/>
  </w:style>
  <w:style w:type="paragraph" w:styleId="Piedepgina">
    <w:name w:val="footer"/>
    <w:basedOn w:val="Normal"/>
    <w:link w:val="PiedepginaCar"/>
    <w:uiPriority w:val="99"/>
    <w:unhideWhenUsed/>
    <w:rsid w:val="00283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CB"/>
  </w:style>
  <w:style w:type="character" w:customStyle="1" w:styleId="Ttulo1Car">
    <w:name w:val="Título 1 Car"/>
    <w:basedOn w:val="Fuentedeprrafopredeter"/>
    <w:link w:val="Ttulo1"/>
    <w:uiPriority w:val="9"/>
    <w:rsid w:val="00461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118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E1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E52A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8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84574"/>
    <w:rPr>
      <w:rFonts w:ascii="Courier New" w:eastAsiaTheme="minorEastAsia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A5A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A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3D43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807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807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1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Car&#225;tula%20F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C825B5A-64C7-4B6F-8994-1DFE044F16AD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3A92D36-AEE6-446F-A7F5-B70A07BDC26F}">
  <we:reference id="wa104382008" version="1.0.0.0" store="es-E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0AF49-B01D-435C-8D3A-F7D1823E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Carátula FI.dotx</Template>
  <TotalTime>37</TotalTime>
  <Pages>5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Gonzalez Flores</dc:creator>
  <cp:keywords/>
  <dc:description/>
  <cp:lastModifiedBy>Andres Gonzalez Flores</cp:lastModifiedBy>
  <cp:revision>6</cp:revision>
  <cp:lastPrinted>2019-04-04T06:08:00Z</cp:lastPrinted>
  <dcterms:created xsi:type="dcterms:W3CDTF">2019-09-02T05:01:00Z</dcterms:created>
  <dcterms:modified xsi:type="dcterms:W3CDTF">2019-09-02T05:37:00Z</dcterms:modified>
</cp:coreProperties>
</file>